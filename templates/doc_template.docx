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27293B" w:rsidP="00770597">
      <w:pPr>
        <w:jc w:val="left"/>
      </w:pPr>
      <w:hyperlink r:id="rId8" w:history="1">
        <w:r w:rsidR="007A2B9A" w:rsidRPr="00DF645A">
          <w:rPr>
            <w:rStyle w:val="Hyperlink"/>
          </w:rPr>
          <w:t xml:space="preserve">Lorem ipsum sit </w:t>
        </w:r>
        <w:proofErr w:type="spellStart"/>
        <w:r w:rsidR="007A2B9A" w:rsidRPr="00DF645A">
          <w:rPr>
            <w:rStyle w:val="Hyperlink"/>
          </w:rPr>
          <w:t>dolor</w:t>
        </w:r>
        <w:proofErr w:type="spellEnd"/>
        <w:r w:rsidR="007A2B9A" w:rsidRPr="00DF645A">
          <w:rPr>
            <w:rStyle w:val="Hyperlink"/>
          </w:rPr>
          <w:t xml:space="preserve"> </w:t>
        </w:r>
        <w:proofErr w:type="spellStart"/>
        <w:r w:rsidR="007A2B9A"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27293B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27293B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27293B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27293B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27293B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27293B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66753" w14:textId="77777777" w:rsidR="0027293B" w:rsidRDefault="0027293B" w:rsidP="007A2B9A">
      <w:r>
        <w:separator/>
      </w:r>
    </w:p>
  </w:endnote>
  <w:endnote w:type="continuationSeparator" w:id="0">
    <w:p w14:paraId="1C467192" w14:textId="77777777" w:rsidR="0027293B" w:rsidRDefault="0027293B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C292E" w14:textId="77777777" w:rsidR="0027293B" w:rsidRDefault="0027293B" w:rsidP="007A2B9A">
      <w:r>
        <w:separator/>
      </w:r>
    </w:p>
  </w:footnote>
  <w:footnote w:type="continuationSeparator" w:id="0">
    <w:p w14:paraId="35D5B6FF" w14:textId="77777777" w:rsidR="0027293B" w:rsidRDefault="0027293B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38AA" w14:textId="22F1BF91" w:rsidR="002D36B2" w:rsidRPr="007A2B9A" w:rsidRDefault="00CE5B95" w:rsidP="002D36B2">
    <w:pPr>
      <w:pStyle w:val="Documentreference"/>
    </w:pPr>
    <w:r w:rsidRPr="007A2B9A">
      <w:t>IOTC-20</w:t>
    </w:r>
    <w:r>
      <w:t>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3A1DD" w14:textId="76A686E0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IOTC-20</w:t>
    </w:r>
    <w:r w:rsidR="0091094A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A1B68"/>
    <w:rsid w:val="001D59E6"/>
    <w:rsid w:val="0024231B"/>
    <w:rsid w:val="00254B1F"/>
    <w:rsid w:val="0027293B"/>
    <w:rsid w:val="00294CDC"/>
    <w:rsid w:val="002D36B2"/>
    <w:rsid w:val="00321DAE"/>
    <w:rsid w:val="0036581B"/>
    <w:rsid w:val="00397B06"/>
    <w:rsid w:val="00400C07"/>
    <w:rsid w:val="00427522"/>
    <w:rsid w:val="00475F98"/>
    <w:rsid w:val="00486497"/>
    <w:rsid w:val="004C5C19"/>
    <w:rsid w:val="004F5B01"/>
    <w:rsid w:val="00551B7D"/>
    <w:rsid w:val="005A5644"/>
    <w:rsid w:val="005B0E37"/>
    <w:rsid w:val="005E2F4D"/>
    <w:rsid w:val="00663A63"/>
    <w:rsid w:val="0070507D"/>
    <w:rsid w:val="00740B6F"/>
    <w:rsid w:val="00770597"/>
    <w:rsid w:val="00783A0A"/>
    <w:rsid w:val="007929CA"/>
    <w:rsid w:val="007A2B9A"/>
    <w:rsid w:val="007E217F"/>
    <w:rsid w:val="00806D49"/>
    <w:rsid w:val="00905817"/>
    <w:rsid w:val="0091094A"/>
    <w:rsid w:val="0094006A"/>
    <w:rsid w:val="00961C5B"/>
    <w:rsid w:val="00973C74"/>
    <w:rsid w:val="009B6A38"/>
    <w:rsid w:val="009D4A19"/>
    <w:rsid w:val="00A11D02"/>
    <w:rsid w:val="00A3458C"/>
    <w:rsid w:val="00A360D5"/>
    <w:rsid w:val="00A775C1"/>
    <w:rsid w:val="00A93B00"/>
    <w:rsid w:val="00AB3CC8"/>
    <w:rsid w:val="00AC5DA3"/>
    <w:rsid w:val="00AE4AA7"/>
    <w:rsid w:val="00B847B1"/>
    <w:rsid w:val="00BC4FD8"/>
    <w:rsid w:val="00C432B2"/>
    <w:rsid w:val="00C62D80"/>
    <w:rsid w:val="00C662B6"/>
    <w:rsid w:val="00C873B4"/>
    <w:rsid w:val="00CC202F"/>
    <w:rsid w:val="00CE5B95"/>
    <w:rsid w:val="00CF0775"/>
    <w:rsid w:val="00CF5B18"/>
    <w:rsid w:val="00D232B6"/>
    <w:rsid w:val="00D86708"/>
    <w:rsid w:val="00DF0A81"/>
    <w:rsid w:val="00DF1CE3"/>
    <w:rsid w:val="00DF645A"/>
    <w:rsid w:val="00E74973"/>
    <w:rsid w:val="00EC4894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61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24</cp:revision>
  <dcterms:created xsi:type="dcterms:W3CDTF">2021-02-19T05:13:00Z</dcterms:created>
  <dcterms:modified xsi:type="dcterms:W3CDTF">2021-10-28T03:36:00Z</dcterms:modified>
</cp:coreProperties>
</file>